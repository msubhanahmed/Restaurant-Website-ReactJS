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4AAFF5ED" w14:textId="77777777" w:rsidTr="00FB65B8">
        <w:tc>
          <w:tcPr>
            <w:tcW w:w="5395" w:type="dxa"/>
          </w:tcPr>
          <w:p w14:paraId="5EECFB35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446DFDD7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182734BE" w14:textId="77777777" w:rsidTr="00FB65B8">
        <w:trPr>
          <w:trHeight w:val="2719"/>
        </w:trPr>
        <w:tc>
          <w:tcPr>
            <w:tcW w:w="5395" w:type="dxa"/>
          </w:tcPr>
          <w:p w14:paraId="2C24D19C" w14:textId="77777777" w:rsidR="00990B55" w:rsidRPr="00990B55" w:rsidRDefault="00990B55" w:rsidP="00990B55">
            <w:pPr>
              <w:pStyle w:val="Heading1"/>
              <w:rPr>
                <w:sz w:val="40"/>
                <w:szCs w:val="16"/>
                <w:u w:val="single"/>
              </w:rPr>
            </w:pPr>
            <w:r w:rsidRPr="00990B55">
              <w:rPr>
                <w:sz w:val="40"/>
                <w:szCs w:val="16"/>
                <w:u w:val="single"/>
              </w:rPr>
              <w:t>CS3009</w:t>
            </w:r>
          </w:p>
          <w:p w14:paraId="40F588FB" w14:textId="726BC9AC" w:rsidR="00990B55" w:rsidRPr="00990B55" w:rsidRDefault="00990B55" w:rsidP="00990B55">
            <w:pPr>
              <w:pStyle w:val="Heading1"/>
              <w:rPr>
                <w:sz w:val="40"/>
                <w:szCs w:val="40"/>
              </w:rPr>
            </w:pPr>
            <w:r w:rsidRPr="00990B55">
              <w:rPr>
                <w:sz w:val="40"/>
                <w:szCs w:val="40"/>
              </w:rPr>
              <w:t>Software Engineering</w:t>
            </w:r>
          </w:p>
          <w:p w14:paraId="222185FE" w14:textId="77777777" w:rsidR="00990B55" w:rsidRPr="00990B55" w:rsidRDefault="00990B55" w:rsidP="00990B55">
            <w:pPr>
              <w:pStyle w:val="Heading3"/>
              <w:rPr>
                <w:sz w:val="40"/>
                <w:szCs w:val="40"/>
              </w:rPr>
            </w:pPr>
            <w:r w:rsidRPr="00990B55">
              <w:rPr>
                <w:sz w:val="40"/>
                <w:szCs w:val="40"/>
              </w:rPr>
              <w:t>Deliverable 3</w:t>
            </w:r>
          </w:p>
          <w:p w14:paraId="5B7A5040" w14:textId="02F7622F" w:rsidR="00990B55" w:rsidRPr="00990B55" w:rsidRDefault="00990B55" w:rsidP="00990B55">
            <w:pPr>
              <w:pStyle w:val="Heading2"/>
            </w:pPr>
            <w:r w:rsidRPr="00990B55">
              <w:rPr>
                <w:rFonts w:asciiTheme="majorHAnsi" w:hAnsiTheme="majorHAnsi"/>
                <w:b/>
                <w:i w:val="0"/>
                <w:color w:val="123869" w:themeColor="accent1"/>
                <w:sz w:val="32"/>
                <w:szCs w:val="32"/>
              </w:rPr>
              <w:t>Spring 2023</w:t>
            </w:r>
          </w:p>
        </w:tc>
        <w:tc>
          <w:tcPr>
            <w:tcW w:w="5395" w:type="dxa"/>
          </w:tcPr>
          <w:p w14:paraId="7E658834" w14:textId="77777777" w:rsidR="00A81248" w:rsidRPr="003A798E" w:rsidRDefault="00A81248"/>
        </w:tc>
      </w:tr>
      <w:tr w:rsidR="00A81248" w:rsidRPr="003A798E" w14:paraId="6279496B" w14:textId="77777777" w:rsidTr="00FB65B8">
        <w:trPr>
          <w:trHeight w:val="8059"/>
        </w:trPr>
        <w:tc>
          <w:tcPr>
            <w:tcW w:w="5395" w:type="dxa"/>
          </w:tcPr>
          <w:p w14:paraId="331F2E9F" w14:textId="77777777" w:rsidR="00A81248" w:rsidRPr="003A798E" w:rsidRDefault="00A81248"/>
        </w:tc>
        <w:tc>
          <w:tcPr>
            <w:tcW w:w="5395" w:type="dxa"/>
          </w:tcPr>
          <w:p w14:paraId="4E4C5C2F" w14:textId="77777777" w:rsidR="00A81248" w:rsidRPr="003A798E" w:rsidRDefault="00A81248"/>
        </w:tc>
      </w:tr>
      <w:tr w:rsidR="00A81248" w:rsidRPr="003A798E" w14:paraId="405962D6" w14:textId="77777777" w:rsidTr="00FB65B8">
        <w:trPr>
          <w:trHeight w:val="1299"/>
        </w:trPr>
        <w:tc>
          <w:tcPr>
            <w:tcW w:w="5395" w:type="dxa"/>
          </w:tcPr>
          <w:p w14:paraId="62027F9C" w14:textId="77777777" w:rsidR="00A81248" w:rsidRPr="003A798E" w:rsidRDefault="00A81248" w:rsidP="00990B55">
            <w:pPr>
              <w:pStyle w:val="Heading2"/>
            </w:pPr>
          </w:p>
        </w:tc>
        <w:tc>
          <w:tcPr>
            <w:tcW w:w="5395" w:type="dxa"/>
          </w:tcPr>
          <w:p w14:paraId="14E67989" w14:textId="26E1F9E8" w:rsidR="00A81248" w:rsidRPr="00990B55" w:rsidRDefault="00990B55" w:rsidP="00990B55">
            <w:pPr>
              <w:pStyle w:val="Heading2"/>
              <w:rPr>
                <w:sz w:val="36"/>
                <w:szCs w:val="22"/>
              </w:rPr>
            </w:pPr>
            <w:r w:rsidRPr="00990B55">
              <w:rPr>
                <w:sz w:val="36"/>
                <w:szCs w:val="22"/>
              </w:rPr>
              <w:t>Apr 21,2023</w:t>
            </w:r>
          </w:p>
          <w:p w14:paraId="3F82456D" w14:textId="77777777" w:rsidR="00A81248" w:rsidRDefault="00990B55" w:rsidP="00990B55">
            <w:pPr>
              <w:pStyle w:val="Heading2"/>
            </w:pPr>
            <w:r>
              <w:t>Muhammad Subhan</w:t>
            </w:r>
          </w:p>
          <w:p w14:paraId="68D14BE4" w14:textId="017D003A" w:rsidR="00990B55" w:rsidRPr="00990B55" w:rsidRDefault="00990B55" w:rsidP="00990B55">
            <w:pPr>
              <w:pStyle w:val="Heading2"/>
            </w:pPr>
            <w:r>
              <w:t>Rafay Zubair Gill</w:t>
            </w:r>
          </w:p>
        </w:tc>
      </w:tr>
      <w:tr w:rsidR="00A81248" w:rsidRPr="003A798E" w14:paraId="2BAC53CF" w14:textId="77777777" w:rsidTr="00FB65B8">
        <w:trPr>
          <w:trHeight w:val="1402"/>
        </w:trPr>
        <w:tc>
          <w:tcPr>
            <w:tcW w:w="5395" w:type="dxa"/>
          </w:tcPr>
          <w:p w14:paraId="403192FE" w14:textId="77777777" w:rsidR="00A81248" w:rsidRPr="003A798E" w:rsidRDefault="00A81248"/>
        </w:tc>
        <w:tc>
          <w:tcPr>
            <w:tcW w:w="5395" w:type="dxa"/>
          </w:tcPr>
          <w:p w14:paraId="48E0FFA7" w14:textId="2DFBCE81" w:rsidR="00A81248" w:rsidRDefault="00990B55" w:rsidP="00A81248">
            <w:pPr>
              <w:pStyle w:val="Heading2"/>
            </w:pPr>
            <w:r>
              <w:t>Jawad Ahmed</w:t>
            </w:r>
          </w:p>
          <w:p w14:paraId="7847D196" w14:textId="77777777" w:rsidR="00990B55" w:rsidRDefault="00990B55" w:rsidP="00990B55"/>
          <w:p w14:paraId="1E195D62" w14:textId="7D807A7F" w:rsidR="00990B55" w:rsidRPr="00990B55" w:rsidRDefault="00990B55" w:rsidP="00990B55"/>
          <w:p w14:paraId="7ABC7A4A" w14:textId="74AD7CFA" w:rsidR="00A81248" w:rsidRPr="003A798E" w:rsidRDefault="00A81248" w:rsidP="00A81248">
            <w:pPr>
              <w:pStyle w:val="Heading2"/>
            </w:pPr>
          </w:p>
        </w:tc>
      </w:tr>
    </w:tbl>
    <w:p w14:paraId="0D17E779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5B2AEC5" wp14:editId="22E7915D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48C67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56F3FBC9" w14:textId="77777777" w:rsidR="00FB65B8" w:rsidRPr="003A798E" w:rsidRDefault="00FB65B8" w:rsidP="00A24793"/>
    <w:p w14:paraId="690F3472" w14:textId="77777777" w:rsidR="00A24793" w:rsidRPr="003A798E" w:rsidRDefault="00A24793" w:rsidP="00A24793"/>
    <w:p w14:paraId="08D760C2" w14:textId="77777777" w:rsidR="00A24793" w:rsidRPr="003A798E" w:rsidRDefault="00A24793"/>
    <w:p w14:paraId="06B7011F" w14:textId="2BC55CD4" w:rsidR="00A81248" w:rsidRDefault="002801C3" w:rsidP="002801C3">
      <w:pPr>
        <w:pStyle w:val="Quote"/>
      </w:pPr>
      <w:r w:rsidRPr="002801C3">
        <w:t>System Architecture</w:t>
      </w:r>
    </w:p>
    <w:p w14:paraId="001A6F53" w14:textId="77777777" w:rsidR="00371A0C" w:rsidRDefault="00371A0C" w:rsidP="00371A0C"/>
    <w:p w14:paraId="16722415" w14:textId="77777777" w:rsidR="00371A0C" w:rsidRDefault="00371A0C" w:rsidP="00371A0C"/>
    <w:p w14:paraId="09B044B9" w14:textId="77777777" w:rsidR="00371A0C" w:rsidRDefault="00371A0C" w:rsidP="00371A0C"/>
    <w:p w14:paraId="21CAD982" w14:textId="77777777" w:rsidR="004D5D0A" w:rsidRDefault="004D5D0A" w:rsidP="00371A0C">
      <w:pPr>
        <w:pStyle w:val="Heading3"/>
        <w:rPr>
          <w:u w:val="single"/>
        </w:rPr>
      </w:pPr>
    </w:p>
    <w:p w14:paraId="74E48F4F" w14:textId="448AF44C" w:rsidR="00371A0C" w:rsidRDefault="00371A0C" w:rsidP="00371A0C">
      <w:pPr>
        <w:pStyle w:val="Heading3"/>
        <w:rPr>
          <w:u w:val="single"/>
        </w:rPr>
      </w:pPr>
      <w:r w:rsidRPr="00E06DF3">
        <w:rPr>
          <w:u w:val="single"/>
        </w:rPr>
        <w:t>Deployment Diagram</w:t>
      </w:r>
    </w:p>
    <w:p w14:paraId="4A0C4352" w14:textId="77777777" w:rsidR="00312982" w:rsidRDefault="00312982" w:rsidP="00312982"/>
    <w:p w14:paraId="5B0675E0" w14:textId="77777777" w:rsidR="00312982" w:rsidRPr="00312982" w:rsidRDefault="00312982" w:rsidP="00312982"/>
    <w:p w14:paraId="6FD21F82" w14:textId="77777777" w:rsidR="00E06DF3" w:rsidRDefault="00E06DF3" w:rsidP="00E06DF3"/>
    <w:p w14:paraId="56990D3E" w14:textId="75765EF3" w:rsidR="00E06DF3" w:rsidRPr="00E06DF3" w:rsidRDefault="00E06DF3" w:rsidP="00E06DF3"/>
    <w:p w14:paraId="51DEBF55" w14:textId="1CCC5130" w:rsidR="00371A0C" w:rsidRPr="00371A0C" w:rsidRDefault="00371A0C" w:rsidP="00371A0C"/>
    <w:p w14:paraId="763E17F8" w14:textId="24710506" w:rsidR="002801C3" w:rsidRDefault="004D5D0A" w:rsidP="002801C3"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76B27A5A" wp14:editId="1EDA8A81">
            <wp:simplePos x="0" y="0"/>
            <wp:positionH relativeFrom="margin">
              <wp:posOffset>666750</wp:posOffset>
            </wp:positionH>
            <wp:positionV relativeFrom="page">
              <wp:align>center</wp:align>
            </wp:positionV>
            <wp:extent cx="5276850" cy="3197860"/>
            <wp:effectExtent l="76200" t="76200" r="133350" b="135890"/>
            <wp:wrapSquare wrapText="bothSides"/>
            <wp:docPr id="62609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97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0F635" w14:textId="2F3C2EB4" w:rsidR="002801C3" w:rsidRDefault="002801C3" w:rsidP="002801C3"/>
    <w:p w14:paraId="09C3B4F5" w14:textId="2D0E9B85" w:rsidR="002801C3" w:rsidRDefault="002801C3" w:rsidP="002801C3"/>
    <w:p w14:paraId="1EDC1D1B" w14:textId="1016FF76" w:rsidR="00746FAF" w:rsidRDefault="00746FAF" w:rsidP="002801C3"/>
    <w:p w14:paraId="23E1510C" w14:textId="56FD7567" w:rsidR="00E06DF3" w:rsidRDefault="00E06DF3" w:rsidP="002801C3"/>
    <w:p w14:paraId="302372C5" w14:textId="62AB39AE" w:rsidR="00E06DF3" w:rsidRDefault="00E06DF3" w:rsidP="002801C3"/>
    <w:p w14:paraId="444C7DFC" w14:textId="77777777" w:rsidR="00E06DF3" w:rsidRDefault="00E06DF3" w:rsidP="002801C3"/>
    <w:p w14:paraId="5BE46CF8" w14:textId="77777777" w:rsidR="00E06DF3" w:rsidRDefault="00E06DF3" w:rsidP="002801C3"/>
    <w:p w14:paraId="4B6EB11E" w14:textId="77777777" w:rsidR="00E06DF3" w:rsidRDefault="00E06DF3" w:rsidP="002801C3"/>
    <w:p w14:paraId="07E21564" w14:textId="77777777" w:rsidR="00E06DF3" w:rsidRDefault="00E06DF3" w:rsidP="002801C3"/>
    <w:p w14:paraId="57D8623F" w14:textId="77777777" w:rsidR="00E06DF3" w:rsidRDefault="00E06DF3" w:rsidP="002801C3"/>
    <w:p w14:paraId="17A20F13" w14:textId="77777777" w:rsidR="00E06DF3" w:rsidRDefault="00E06DF3" w:rsidP="002801C3"/>
    <w:p w14:paraId="23BA33D3" w14:textId="77777777" w:rsidR="00E06DF3" w:rsidRDefault="00E06DF3" w:rsidP="002801C3"/>
    <w:p w14:paraId="23B17050" w14:textId="77777777" w:rsidR="00E06DF3" w:rsidRDefault="00E06DF3" w:rsidP="002801C3"/>
    <w:p w14:paraId="35F20082" w14:textId="77777777" w:rsidR="00E06DF3" w:rsidRDefault="00E06DF3" w:rsidP="002801C3"/>
    <w:p w14:paraId="4762BF5D" w14:textId="77777777" w:rsidR="00E06DF3" w:rsidRDefault="00E06DF3" w:rsidP="002801C3"/>
    <w:p w14:paraId="64A7EC1F" w14:textId="77777777" w:rsidR="00E06DF3" w:rsidRDefault="00E06DF3" w:rsidP="002801C3"/>
    <w:p w14:paraId="1E5A261F" w14:textId="77777777" w:rsidR="00E06DF3" w:rsidRDefault="00E06DF3" w:rsidP="002801C3"/>
    <w:p w14:paraId="404AB31C" w14:textId="77777777" w:rsidR="00E06DF3" w:rsidRDefault="00E06DF3" w:rsidP="002801C3"/>
    <w:p w14:paraId="23B7C414" w14:textId="77777777" w:rsidR="00E06DF3" w:rsidRDefault="00E06DF3" w:rsidP="002801C3"/>
    <w:p w14:paraId="38540C8A" w14:textId="77777777" w:rsidR="00E06DF3" w:rsidRDefault="00E06DF3" w:rsidP="002801C3"/>
    <w:p w14:paraId="2AA2A05F" w14:textId="77777777" w:rsidR="00E06DF3" w:rsidRDefault="00E06DF3" w:rsidP="002801C3"/>
    <w:p w14:paraId="630AAC1B" w14:textId="77777777" w:rsidR="00E06DF3" w:rsidRDefault="00E06DF3" w:rsidP="002801C3"/>
    <w:p w14:paraId="6F163BC3" w14:textId="77777777" w:rsidR="00E06DF3" w:rsidRDefault="00E06DF3" w:rsidP="002801C3"/>
    <w:p w14:paraId="61B3E436" w14:textId="77777777" w:rsidR="00E06DF3" w:rsidRDefault="00E06DF3" w:rsidP="002801C3"/>
    <w:p w14:paraId="31BB2C87" w14:textId="77777777" w:rsidR="00E06DF3" w:rsidRDefault="00E06DF3" w:rsidP="002801C3"/>
    <w:p w14:paraId="6BE7BEF0" w14:textId="77777777" w:rsidR="00E06DF3" w:rsidRDefault="00E06DF3" w:rsidP="002801C3"/>
    <w:p w14:paraId="52177F18" w14:textId="77777777" w:rsidR="00E06DF3" w:rsidRDefault="00E06DF3" w:rsidP="002801C3"/>
    <w:p w14:paraId="6E434BDF" w14:textId="77777777" w:rsidR="00E06DF3" w:rsidRDefault="00E06DF3" w:rsidP="002801C3"/>
    <w:p w14:paraId="11349DE8" w14:textId="77777777" w:rsidR="00E06DF3" w:rsidRDefault="00E06DF3" w:rsidP="002801C3"/>
    <w:p w14:paraId="04308551" w14:textId="77777777" w:rsidR="00E06DF3" w:rsidRDefault="00E06DF3" w:rsidP="002801C3"/>
    <w:p w14:paraId="7A007D90" w14:textId="77777777" w:rsidR="00E06DF3" w:rsidRDefault="00E06DF3" w:rsidP="002801C3"/>
    <w:p w14:paraId="7F374698" w14:textId="77777777" w:rsidR="00E06DF3" w:rsidRDefault="00E06DF3" w:rsidP="002801C3"/>
    <w:p w14:paraId="325B3ABD" w14:textId="77777777" w:rsidR="00E06DF3" w:rsidRDefault="00E06DF3" w:rsidP="002801C3"/>
    <w:p w14:paraId="3FF29BF5" w14:textId="77777777" w:rsidR="00E06DF3" w:rsidRDefault="00E06DF3" w:rsidP="002801C3"/>
    <w:p w14:paraId="5775456D" w14:textId="77777777" w:rsidR="004D5D0A" w:rsidRDefault="004D5D0A" w:rsidP="004D5D0A">
      <w:pPr>
        <w:pStyle w:val="Heading3"/>
        <w:rPr>
          <w:u w:val="single"/>
        </w:rPr>
      </w:pPr>
      <w:r>
        <w:rPr>
          <w:u w:val="single"/>
        </w:rPr>
        <w:t>Component</w:t>
      </w:r>
      <w:r w:rsidRPr="00E06DF3">
        <w:rPr>
          <w:u w:val="single"/>
        </w:rPr>
        <w:t xml:space="preserve"> Diagram</w:t>
      </w:r>
    </w:p>
    <w:p w14:paraId="4B9F13FD" w14:textId="77777777" w:rsidR="00E06DF3" w:rsidRDefault="00E06DF3" w:rsidP="002801C3"/>
    <w:p w14:paraId="050BC752" w14:textId="77777777" w:rsidR="00E06DF3" w:rsidRDefault="00E06DF3" w:rsidP="002801C3"/>
    <w:p w14:paraId="49986DBD" w14:textId="77777777" w:rsidR="00E06DF3" w:rsidRDefault="00E06DF3" w:rsidP="002801C3"/>
    <w:p w14:paraId="78724666" w14:textId="77777777" w:rsidR="00E06DF3" w:rsidRDefault="00E06DF3" w:rsidP="00E06DF3"/>
    <w:p w14:paraId="514F48A6" w14:textId="00D7C5C0" w:rsidR="00E06DF3" w:rsidRPr="00E06DF3" w:rsidRDefault="00E06DF3" w:rsidP="00E06DF3"/>
    <w:p w14:paraId="38819FA8" w14:textId="6C4C9AB1" w:rsidR="00E06DF3" w:rsidRDefault="00312982" w:rsidP="002801C3"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1BC49DA0" wp14:editId="478D957D">
            <wp:simplePos x="0" y="0"/>
            <wp:positionH relativeFrom="margin">
              <wp:align>center</wp:align>
            </wp:positionH>
            <wp:positionV relativeFrom="margin">
              <wp:posOffset>1104900</wp:posOffset>
            </wp:positionV>
            <wp:extent cx="5943600" cy="2524125"/>
            <wp:effectExtent l="76200" t="76200" r="133350" b="142875"/>
            <wp:wrapSquare wrapText="bothSides"/>
            <wp:docPr id="1650768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DAD72DB" w14:textId="77777777" w:rsidR="004D5D0A" w:rsidRDefault="004D5D0A" w:rsidP="002801C3"/>
    <w:p w14:paraId="5DB23617" w14:textId="77777777" w:rsidR="004D5D0A" w:rsidRDefault="004D5D0A" w:rsidP="002801C3"/>
    <w:p w14:paraId="4C428199" w14:textId="77777777" w:rsidR="004D5D0A" w:rsidRDefault="004D5D0A" w:rsidP="002801C3"/>
    <w:p w14:paraId="7EA4BA34" w14:textId="77777777" w:rsidR="004D5D0A" w:rsidRDefault="004D5D0A" w:rsidP="002801C3"/>
    <w:p w14:paraId="5CA9F965" w14:textId="77777777" w:rsidR="004D5D0A" w:rsidRDefault="004D5D0A" w:rsidP="002801C3"/>
    <w:p w14:paraId="2344C5D4" w14:textId="77777777" w:rsidR="004D5D0A" w:rsidRDefault="004D5D0A" w:rsidP="002801C3"/>
    <w:p w14:paraId="06952C4B" w14:textId="77777777" w:rsidR="004D5D0A" w:rsidRDefault="004D5D0A" w:rsidP="002801C3"/>
    <w:p w14:paraId="20754E20" w14:textId="77777777" w:rsidR="004D5D0A" w:rsidRDefault="004D5D0A" w:rsidP="002801C3"/>
    <w:p w14:paraId="51FBD7DC" w14:textId="77777777" w:rsidR="004D5D0A" w:rsidRDefault="004D5D0A" w:rsidP="002801C3"/>
    <w:p w14:paraId="7BFE5583" w14:textId="77777777" w:rsidR="004D5D0A" w:rsidRDefault="004D5D0A" w:rsidP="002801C3"/>
    <w:p w14:paraId="5532DBF6" w14:textId="77777777" w:rsidR="004D5D0A" w:rsidRDefault="004D5D0A" w:rsidP="002801C3"/>
    <w:p w14:paraId="35947247" w14:textId="77777777" w:rsidR="004D5D0A" w:rsidRDefault="004D5D0A" w:rsidP="002801C3"/>
    <w:p w14:paraId="243E42B1" w14:textId="77777777" w:rsidR="004D5D0A" w:rsidRDefault="004D5D0A" w:rsidP="002801C3"/>
    <w:p w14:paraId="4F848DCC" w14:textId="476C2BF0" w:rsidR="004D5D0A" w:rsidRDefault="004D5D0A" w:rsidP="004D5D0A">
      <w:pPr>
        <w:pStyle w:val="Heading3"/>
        <w:rPr>
          <w:u w:val="single"/>
        </w:rPr>
      </w:pPr>
    </w:p>
    <w:p w14:paraId="2EA2ADDC" w14:textId="77777777" w:rsidR="004D5D0A" w:rsidRDefault="004D5D0A" w:rsidP="002801C3"/>
    <w:p w14:paraId="7986D0E5" w14:textId="77777777" w:rsidR="004D5D0A" w:rsidRDefault="004D5D0A" w:rsidP="002801C3"/>
    <w:p w14:paraId="7A6B7B92" w14:textId="26E31A0E" w:rsidR="004D5D0A" w:rsidRDefault="004D5D0A" w:rsidP="002801C3"/>
    <w:p w14:paraId="0E808307" w14:textId="02E2CAD9" w:rsidR="004D5D0A" w:rsidRDefault="004D5D0A" w:rsidP="002801C3"/>
    <w:p w14:paraId="7DB0C3E0" w14:textId="77777777" w:rsidR="004D5D0A" w:rsidRDefault="004D5D0A" w:rsidP="002801C3"/>
    <w:p w14:paraId="12CF3672" w14:textId="77777777" w:rsidR="004D5D0A" w:rsidRDefault="004D5D0A" w:rsidP="002801C3"/>
    <w:p w14:paraId="6A31B6A5" w14:textId="77777777" w:rsidR="004D5D0A" w:rsidRDefault="004D5D0A" w:rsidP="002801C3"/>
    <w:p w14:paraId="6F404B37" w14:textId="77777777" w:rsidR="004D5D0A" w:rsidRDefault="004D5D0A" w:rsidP="002801C3"/>
    <w:p w14:paraId="5ED945D2" w14:textId="77777777" w:rsidR="004D5D0A" w:rsidRDefault="004D5D0A" w:rsidP="002801C3"/>
    <w:p w14:paraId="6AD9CF68" w14:textId="77777777" w:rsidR="004D5D0A" w:rsidRDefault="004D5D0A" w:rsidP="002801C3"/>
    <w:p w14:paraId="547B34E2" w14:textId="77777777" w:rsidR="004D5D0A" w:rsidRDefault="004D5D0A" w:rsidP="002801C3"/>
    <w:p w14:paraId="042AB36B" w14:textId="77777777" w:rsidR="004D5D0A" w:rsidRDefault="004D5D0A" w:rsidP="002801C3"/>
    <w:p w14:paraId="139B426D" w14:textId="77777777" w:rsidR="004D5D0A" w:rsidRDefault="004D5D0A" w:rsidP="002801C3"/>
    <w:p w14:paraId="0802B106" w14:textId="77777777" w:rsidR="004D5D0A" w:rsidRDefault="004D5D0A" w:rsidP="002801C3"/>
    <w:p w14:paraId="4AF53CED" w14:textId="77777777" w:rsidR="004D5D0A" w:rsidRDefault="004D5D0A" w:rsidP="002801C3"/>
    <w:p w14:paraId="54BC359E" w14:textId="77777777" w:rsidR="004D5D0A" w:rsidRDefault="004D5D0A" w:rsidP="002801C3"/>
    <w:p w14:paraId="6BC9C11F" w14:textId="77777777" w:rsidR="004D5D0A" w:rsidRDefault="004D5D0A" w:rsidP="002801C3"/>
    <w:p w14:paraId="1DFA59E2" w14:textId="77777777" w:rsidR="004D5D0A" w:rsidRDefault="004D5D0A" w:rsidP="002801C3"/>
    <w:p w14:paraId="2B599099" w14:textId="77777777" w:rsidR="004D5D0A" w:rsidRDefault="004D5D0A" w:rsidP="002801C3"/>
    <w:p w14:paraId="5F7939B5" w14:textId="77777777" w:rsidR="004D5D0A" w:rsidRDefault="004D5D0A" w:rsidP="002801C3"/>
    <w:p w14:paraId="64D06428" w14:textId="77777777" w:rsidR="004D5D0A" w:rsidRDefault="004D5D0A" w:rsidP="002801C3"/>
    <w:p w14:paraId="5AE06566" w14:textId="77777777" w:rsidR="004D5D0A" w:rsidRDefault="004D5D0A" w:rsidP="002801C3"/>
    <w:p w14:paraId="0147E8F6" w14:textId="77777777" w:rsidR="004D5D0A" w:rsidRDefault="004D5D0A" w:rsidP="002801C3"/>
    <w:p w14:paraId="08AA585E" w14:textId="77777777" w:rsidR="004D5D0A" w:rsidRDefault="004D5D0A" w:rsidP="002801C3"/>
    <w:p w14:paraId="7DAF6D4B" w14:textId="77777777" w:rsidR="004D5D0A" w:rsidRDefault="004D5D0A" w:rsidP="004D5D0A">
      <w:pPr>
        <w:pStyle w:val="Heading3"/>
        <w:rPr>
          <w:u w:val="single"/>
        </w:rPr>
      </w:pPr>
    </w:p>
    <w:p w14:paraId="1CF0AC9C" w14:textId="77777777" w:rsidR="00CD26CE" w:rsidRDefault="00CD26CE" w:rsidP="00CD26CE"/>
    <w:p w14:paraId="0DD3D695" w14:textId="77777777" w:rsidR="00CD26CE" w:rsidRDefault="00CD26CE" w:rsidP="00CD26CE"/>
    <w:p w14:paraId="177A377B" w14:textId="77777777" w:rsidR="00CD26CE" w:rsidRPr="00CD26CE" w:rsidRDefault="00CD26CE" w:rsidP="00CD26CE"/>
    <w:p w14:paraId="225461AE" w14:textId="34E095E4" w:rsidR="004D5D0A" w:rsidRDefault="004D5D0A" w:rsidP="00CD26CE"/>
    <w:p w14:paraId="464825D8" w14:textId="77777777" w:rsidR="00FC22C4" w:rsidRPr="00FC22C4" w:rsidRDefault="00FC22C4" w:rsidP="00FC22C4"/>
    <w:p w14:paraId="3EA9636A" w14:textId="77777777" w:rsidR="00FC22C4" w:rsidRPr="00FC22C4" w:rsidRDefault="00FC22C4" w:rsidP="00FC22C4"/>
    <w:p w14:paraId="54E761C1" w14:textId="77777777" w:rsidR="00FC22C4" w:rsidRPr="00FC22C4" w:rsidRDefault="00FC22C4" w:rsidP="00FC22C4"/>
    <w:p w14:paraId="0B22D6F1" w14:textId="77777777" w:rsidR="00FC22C4" w:rsidRPr="00FC22C4" w:rsidRDefault="00FC22C4" w:rsidP="00FC22C4"/>
    <w:p w14:paraId="5AD474F7" w14:textId="77777777" w:rsidR="00FC22C4" w:rsidRPr="00FC22C4" w:rsidRDefault="00FC22C4" w:rsidP="00FC22C4"/>
    <w:p w14:paraId="1A1968DC" w14:textId="77777777" w:rsidR="00FC22C4" w:rsidRPr="00FC22C4" w:rsidRDefault="00FC22C4" w:rsidP="00FC22C4"/>
    <w:p w14:paraId="1B81EE33" w14:textId="77777777" w:rsidR="00FC22C4" w:rsidRPr="00FC22C4" w:rsidRDefault="00FC22C4" w:rsidP="00FC22C4"/>
    <w:p w14:paraId="12A47B37" w14:textId="77777777" w:rsidR="00FC22C4" w:rsidRPr="00FC22C4" w:rsidRDefault="00FC22C4" w:rsidP="00FC22C4"/>
    <w:p w14:paraId="6323294E" w14:textId="77777777" w:rsidR="00FC22C4" w:rsidRPr="00FC22C4" w:rsidRDefault="00FC22C4" w:rsidP="00FC22C4"/>
    <w:p w14:paraId="7D8D1E28" w14:textId="77777777" w:rsidR="00FC22C4" w:rsidRPr="00FC22C4" w:rsidRDefault="00FC22C4" w:rsidP="00FC22C4"/>
    <w:p w14:paraId="69DAD96A" w14:textId="77777777" w:rsidR="00FC22C4" w:rsidRPr="00FC22C4" w:rsidRDefault="00FC22C4" w:rsidP="00FC22C4"/>
    <w:p w14:paraId="53473DC8" w14:textId="77777777" w:rsidR="00FC22C4" w:rsidRPr="00FC22C4" w:rsidRDefault="00FC22C4" w:rsidP="00FC22C4"/>
    <w:p w14:paraId="538160EB" w14:textId="77777777" w:rsidR="00FC22C4" w:rsidRPr="00FC22C4" w:rsidRDefault="00FC22C4" w:rsidP="00FC22C4"/>
    <w:p w14:paraId="55095952" w14:textId="77777777" w:rsidR="00FC22C4" w:rsidRPr="00FC22C4" w:rsidRDefault="00FC22C4" w:rsidP="00FC22C4"/>
    <w:p w14:paraId="40174F13" w14:textId="77777777" w:rsidR="00FC22C4" w:rsidRPr="00FC22C4" w:rsidRDefault="00FC22C4" w:rsidP="00FC22C4"/>
    <w:p w14:paraId="3D50770A" w14:textId="77777777" w:rsidR="00FC22C4" w:rsidRPr="00FC22C4" w:rsidRDefault="00FC22C4" w:rsidP="00FC22C4"/>
    <w:p w14:paraId="6645EF9C" w14:textId="77777777" w:rsidR="00FC22C4" w:rsidRPr="00FC22C4" w:rsidRDefault="00FC22C4" w:rsidP="00FC22C4"/>
    <w:p w14:paraId="604FB6D9" w14:textId="77777777" w:rsidR="00FC22C4" w:rsidRDefault="00FC22C4" w:rsidP="00FC22C4">
      <w:pPr>
        <w:ind w:firstLine="720"/>
      </w:pPr>
    </w:p>
    <w:p w14:paraId="7C0A7BCE" w14:textId="77777777" w:rsidR="00FC22C4" w:rsidRDefault="00FC22C4" w:rsidP="00FC22C4">
      <w:pPr>
        <w:ind w:firstLine="720"/>
      </w:pPr>
    </w:p>
    <w:p w14:paraId="601F8A0A" w14:textId="77777777" w:rsidR="00FC22C4" w:rsidRDefault="00FC22C4" w:rsidP="00FC22C4">
      <w:pPr>
        <w:ind w:firstLine="720"/>
      </w:pPr>
    </w:p>
    <w:p w14:paraId="3D5D30B8" w14:textId="2DDDE680" w:rsidR="00FC22C4" w:rsidRDefault="00FC22C4" w:rsidP="00FC22C4">
      <w:pPr>
        <w:ind w:firstLine="720"/>
      </w:pPr>
    </w:p>
    <w:p w14:paraId="43B45A4C" w14:textId="77777777" w:rsidR="00E96E00" w:rsidRPr="00E96E00" w:rsidRDefault="00E96E00" w:rsidP="00E96E00"/>
    <w:p w14:paraId="7E5D9F19" w14:textId="77777777" w:rsidR="00E96E00" w:rsidRPr="00E96E00" w:rsidRDefault="00E96E00" w:rsidP="00E96E00"/>
    <w:p w14:paraId="604160BC" w14:textId="77777777" w:rsidR="00E96E00" w:rsidRPr="00E96E00" w:rsidRDefault="00E96E00" w:rsidP="00E96E00"/>
    <w:p w14:paraId="09BADFBD" w14:textId="77777777" w:rsidR="00E96E00" w:rsidRPr="00E96E00" w:rsidRDefault="00E96E00" w:rsidP="00E96E00"/>
    <w:p w14:paraId="0E445258" w14:textId="77777777" w:rsidR="00E96E00" w:rsidRPr="00E96E00" w:rsidRDefault="00E96E00" w:rsidP="00E96E00"/>
    <w:p w14:paraId="1CB0A83C" w14:textId="77777777" w:rsidR="00E96E00" w:rsidRPr="00E96E00" w:rsidRDefault="00E96E00" w:rsidP="00E96E00"/>
    <w:p w14:paraId="7955D1EB" w14:textId="77777777" w:rsidR="00E96E00" w:rsidRPr="00E96E00" w:rsidRDefault="00E96E00" w:rsidP="00E96E00"/>
    <w:p w14:paraId="344518B7" w14:textId="77777777" w:rsidR="00E96E00" w:rsidRPr="00E96E00" w:rsidRDefault="00E96E00" w:rsidP="00E96E00"/>
    <w:p w14:paraId="693B9444" w14:textId="77777777" w:rsidR="00E96E00" w:rsidRPr="00E96E00" w:rsidRDefault="00E96E00" w:rsidP="00E96E00"/>
    <w:p w14:paraId="6BF537E2" w14:textId="77777777" w:rsidR="00E96E00" w:rsidRPr="00E96E00" w:rsidRDefault="00E96E00" w:rsidP="00E96E00"/>
    <w:p w14:paraId="42034773" w14:textId="77777777" w:rsidR="00E96E00" w:rsidRPr="00E96E00" w:rsidRDefault="00E96E00" w:rsidP="00E96E00"/>
    <w:p w14:paraId="272AA82E" w14:textId="77777777" w:rsidR="00E96E00" w:rsidRPr="00E96E00" w:rsidRDefault="00E96E00" w:rsidP="00E96E00"/>
    <w:p w14:paraId="75E28293" w14:textId="77777777" w:rsidR="00E96E00" w:rsidRPr="00E96E00" w:rsidRDefault="00E96E00" w:rsidP="00E96E00"/>
    <w:p w14:paraId="6D3031B7" w14:textId="77777777" w:rsidR="00E96E00" w:rsidRPr="00E96E00" w:rsidRDefault="00E96E00" w:rsidP="00E96E00"/>
    <w:p w14:paraId="55E1EBE8" w14:textId="77777777" w:rsidR="00E96E00" w:rsidRPr="00E96E00" w:rsidRDefault="00E96E00" w:rsidP="00E96E00"/>
    <w:p w14:paraId="1A33E5A0" w14:textId="77777777" w:rsidR="00E96E00" w:rsidRPr="00E96E00" w:rsidRDefault="00E96E00" w:rsidP="00E96E00"/>
    <w:p w14:paraId="2B109C49" w14:textId="77777777" w:rsidR="00E96E00" w:rsidRPr="00E96E00" w:rsidRDefault="00E96E00" w:rsidP="00E96E00"/>
    <w:p w14:paraId="700E8ED1" w14:textId="77777777" w:rsidR="00E96E00" w:rsidRDefault="00E96E00" w:rsidP="00E96E00"/>
    <w:p w14:paraId="3ACEC968" w14:textId="77777777" w:rsidR="00E96E00" w:rsidRDefault="00E96E00" w:rsidP="00E96E00"/>
    <w:p w14:paraId="7C1279A7" w14:textId="77777777" w:rsidR="00E96E00" w:rsidRDefault="00E96E00" w:rsidP="00E96E00"/>
    <w:p w14:paraId="728A0077" w14:textId="77777777" w:rsidR="00E96E00" w:rsidRDefault="00E96E00" w:rsidP="00E96E00">
      <w:pPr>
        <w:ind w:firstLine="720"/>
      </w:pPr>
    </w:p>
    <w:p w14:paraId="216B61D2" w14:textId="77777777" w:rsidR="00E96E00" w:rsidRDefault="00E96E00" w:rsidP="00E96E00">
      <w:pPr>
        <w:pStyle w:val="NormalWeb"/>
        <w:spacing w:before="0" w:beforeAutospacing="0" w:after="0" w:afterAutospacing="0"/>
        <w:rPr>
          <w:rFonts w:asciiTheme="majorHAnsi" w:eastAsiaTheme="majorEastAsia" w:hAnsiTheme="majorHAnsi" w:cstheme="majorBidi"/>
          <w:b/>
          <w:color w:val="123869" w:themeColor="accent1"/>
          <w:szCs w:val="18"/>
          <w:u w:val="single"/>
          <w:lang w:val="en-US" w:eastAsia="en-US"/>
        </w:rPr>
      </w:pPr>
    </w:p>
    <w:p w14:paraId="276C0090" w14:textId="77777777" w:rsidR="00E96E00" w:rsidRDefault="00E96E00" w:rsidP="00E96E00">
      <w:pPr>
        <w:pStyle w:val="NormalWeb"/>
        <w:spacing w:before="0" w:beforeAutospacing="0" w:after="0" w:afterAutospacing="0"/>
        <w:rPr>
          <w:rFonts w:asciiTheme="majorHAnsi" w:eastAsiaTheme="majorEastAsia" w:hAnsiTheme="majorHAnsi" w:cstheme="majorBidi"/>
          <w:b/>
          <w:color w:val="123869" w:themeColor="accent1"/>
          <w:szCs w:val="18"/>
          <w:u w:val="single"/>
          <w:lang w:val="en-US" w:eastAsia="en-US"/>
        </w:rPr>
      </w:pPr>
    </w:p>
    <w:p w14:paraId="3FDA80B0" w14:textId="77777777" w:rsidR="00E96E00" w:rsidRDefault="00E96E00" w:rsidP="00E96E00">
      <w:pPr>
        <w:pStyle w:val="NormalWeb"/>
        <w:spacing w:before="0" w:beforeAutospacing="0" w:after="0" w:afterAutospacing="0"/>
        <w:rPr>
          <w:rFonts w:asciiTheme="majorHAnsi" w:eastAsiaTheme="majorEastAsia" w:hAnsiTheme="majorHAnsi" w:cstheme="majorBidi"/>
          <w:b/>
          <w:color w:val="123869" w:themeColor="accent1"/>
          <w:szCs w:val="18"/>
          <w:u w:val="single"/>
          <w:lang w:val="en-US" w:eastAsia="en-US"/>
        </w:rPr>
      </w:pPr>
    </w:p>
    <w:p w14:paraId="3F8146DC" w14:textId="77777777" w:rsidR="00E96E00" w:rsidRDefault="00E96E00" w:rsidP="00E96E00">
      <w:pPr>
        <w:pStyle w:val="NormalWeb"/>
        <w:spacing w:before="0" w:beforeAutospacing="0" w:after="0" w:afterAutospacing="0"/>
        <w:rPr>
          <w:rFonts w:asciiTheme="majorHAnsi" w:eastAsiaTheme="majorEastAsia" w:hAnsiTheme="majorHAnsi" w:cstheme="majorBidi"/>
          <w:b/>
          <w:color w:val="123869" w:themeColor="accent1"/>
          <w:szCs w:val="18"/>
          <w:u w:val="single"/>
          <w:lang w:val="en-US" w:eastAsia="en-US"/>
        </w:rPr>
      </w:pPr>
    </w:p>
    <w:p w14:paraId="09FA0B1E" w14:textId="77102D8E" w:rsidR="00E96E00" w:rsidRDefault="00E96E00" w:rsidP="00E96E00">
      <w:pPr>
        <w:pStyle w:val="NormalWeb"/>
        <w:spacing w:before="0" w:beforeAutospacing="0" w:after="0" w:afterAutospacing="0"/>
        <w:rPr>
          <w:rFonts w:asciiTheme="majorHAnsi" w:eastAsiaTheme="majorEastAsia" w:hAnsiTheme="majorHAnsi" w:cstheme="majorBidi"/>
          <w:b/>
          <w:color w:val="123869" w:themeColor="accent1"/>
          <w:szCs w:val="18"/>
          <w:u w:val="single"/>
          <w:lang w:val="en-US" w:eastAsia="en-US"/>
        </w:rPr>
      </w:pPr>
    </w:p>
    <w:p w14:paraId="0AA066C7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2454185D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6FA8BD7D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68B5A35B" w14:textId="0B67F2E5" w:rsidR="00E96E00" w:rsidRDefault="00E96E00" w:rsidP="00E96E00">
      <w:pPr>
        <w:pStyle w:val="NormalWeb"/>
        <w:spacing w:before="0" w:beforeAutospacing="0" w:after="0" w:afterAutospacing="0"/>
      </w:pPr>
    </w:p>
    <w:p w14:paraId="520D0EFD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0952F335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5EC493E3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2A278283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0879022A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3F736822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35013CF8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32FB020B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68729F99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0C1E9F58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0E377779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70924A42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6F7EA9A8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430B654F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080FC20A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3DF7CD45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6E85B365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268096CF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10B23B79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3F2C0AF9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7E67151A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753ED0EA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3C4B826E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63D41BB8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1BF9A4D6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444181C3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692BAA60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26C20D01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40614178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6272D08B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3A968499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618A3871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4A019754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28EC882A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02684C58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64004109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3E630F30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3A933330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22E7F7B5" w14:textId="77777777" w:rsidR="00E96E00" w:rsidRPr="000101DD" w:rsidRDefault="00E96E00" w:rsidP="00E96E00">
      <w:pPr>
        <w:pStyle w:val="NormalWeb"/>
        <w:spacing w:before="0" w:beforeAutospacing="0" w:after="0" w:afterAutospacing="0"/>
        <w:rPr>
          <w:u w:val="single"/>
        </w:rPr>
      </w:pPr>
    </w:p>
    <w:p w14:paraId="2E4D8E6C" w14:textId="77777777" w:rsidR="000101DD" w:rsidRDefault="000101DD" w:rsidP="00716F2F">
      <w:pPr>
        <w:pStyle w:val="Heading3"/>
        <w:rPr>
          <w:u w:val="single"/>
        </w:rPr>
      </w:pPr>
    </w:p>
    <w:p w14:paraId="24B48482" w14:textId="77777777" w:rsidR="00E96E00" w:rsidRPr="00E96E00" w:rsidRDefault="00E96E00" w:rsidP="00E96E00">
      <w:pPr>
        <w:pStyle w:val="NormalWeb"/>
        <w:spacing w:before="0" w:beforeAutospacing="0" w:after="0" w:afterAutospacing="0"/>
        <w:rPr>
          <w:rFonts w:asciiTheme="majorHAnsi" w:eastAsiaTheme="majorEastAsia" w:hAnsiTheme="majorHAnsi" w:cstheme="majorBidi"/>
          <w:b/>
          <w:color w:val="123869" w:themeColor="accent1"/>
          <w:szCs w:val="18"/>
          <w:u w:val="single"/>
          <w:lang w:val="en-US" w:eastAsia="en-US"/>
        </w:rPr>
      </w:pPr>
    </w:p>
    <w:p w14:paraId="213C3320" w14:textId="136DDD02" w:rsidR="00E96E00" w:rsidRDefault="00E96E00" w:rsidP="00E96E00">
      <w:pPr>
        <w:pStyle w:val="NormalWeb"/>
        <w:spacing w:before="0" w:beforeAutospacing="0" w:after="0" w:afterAutospacing="0"/>
      </w:pPr>
    </w:p>
    <w:p w14:paraId="20D79D9E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7D33D5DD" w14:textId="77777777" w:rsidR="00E96E00" w:rsidRDefault="00E96E00" w:rsidP="00E96E00">
      <w:pPr>
        <w:pStyle w:val="NormalWeb"/>
        <w:spacing w:before="0" w:beforeAutospacing="0" w:after="0" w:afterAutospacing="0"/>
      </w:pPr>
    </w:p>
    <w:p w14:paraId="520DDBB9" w14:textId="673C3270" w:rsidR="00E96E00" w:rsidRDefault="00E96E00" w:rsidP="00E96E00">
      <w:pPr>
        <w:pStyle w:val="NormalWeb"/>
        <w:spacing w:before="0" w:beforeAutospacing="0" w:after="0" w:afterAutospacing="0"/>
      </w:pPr>
    </w:p>
    <w:p w14:paraId="22A53CA2" w14:textId="62F4E1E2" w:rsidR="00E96E00" w:rsidRPr="00E96E00" w:rsidRDefault="00E96E00" w:rsidP="00E96E00">
      <w:pPr>
        <w:pStyle w:val="NormalWeb"/>
        <w:spacing w:before="0" w:beforeAutospacing="0" w:after="0" w:afterAutospacing="0"/>
      </w:pPr>
    </w:p>
    <w:sectPr w:rsidR="00E96E00" w:rsidRPr="00E96E00" w:rsidSect="00A24793">
      <w:footerReference w:type="even" r:id="rId8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C3D5" w14:textId="77777777" w:rsidR="00246DC5" w:rsidRDefault="00246DC5" w:rsidP="001205A1">
      <w:r>
        <w:separator/>
      </w:r>
    </w:p>
  </w:endnote>
  <w:endnote w:type="continuationSeparator" w:id="0">
    <w:p w14:paraId="6471BEE9" w14:textId="77777777" w:rsidR="00246DC5" w:rsidRDefault="00246DC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51BCCFB4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37901F5" w14:textId="77777777" w:rsidR="001205A1" w:rsidRDefault="001205A1" w:rsidP="001205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B250" w14:textId="77777777" w:rsidR="00246DC5" w:rsidRDefault="00246DC5" w:rsidP="001205A1">
      <w:r>
        <w:separator/>
      </w:r>
    </w:p>
  </w:footnote>
  <w:footnote w:type="continuationSeparator" w:id="0">
    <w:p w14:paraId="707C4DF6" w14:textId="77777777" w:rsidR="00246DC5" w:rsidRDefault="00246DC5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55"/>
    <w:rsid w:val="000101DD"/>
    <w:rsid w:val="000C4ED1"/>
    <w:rsid w:val="001205A1"/>
    <w:rsid w:val="00142538"/>
    <w:rsid w:val="00154D3B"/>
    <w:rsid w:val="00246DC5"/>
    <w:rsid w:val="002801C3"/>
    <w:rsid w:val="002877E8"/>
    <w:rsid w:val="002E7C4E"/>
    <w:rsid w:val="0031055C"/>
    <w:rsid w:val="00312982"/>
    <w:rsid w:val="00371A0C"/>
    <w:rsid w:val="00371EE1"/>
    <w:rsid w:val="003A798E"/>
    <w:rsid w:val="00425A99"/>
    <w:rsid w:val="004D5D0A"/>
    <w:rsid w:val="005828C9"/>
    <w:rsid w:val="005E6B25"/>
    <w:rsid w:val="005F4F46"/>
    <w:rsid w:val="006C60E6"/>
    <w:rsid w:val="006F508F"/>
    <w:rsid w:val="00716F2F"/>
    <w:rsid w:val="00746FAF"/>
    <w:rsid w:val="007B0740"/>
    <w:rsid w:val="007C1BAB"/>
    <w:rsid w:val="00990B55"/>
    <w:rsid w:val="009C6907"/>
    <w:rsid w:val="009F0F02"/>
    <w:rsid w:val="00A15CF7"/>
    <w:rsid w:val="00A24793"/>
    <w:rsid w:val="00A81248"/>
    <w:rsid w:val="00C325F7"/>
    <w:rsid w:val="00C66528"/>
    <w:rsid w:val="00C915F0"/>
    <w:rsid w:val="00CD26CE"/>
    <w:rsid w:val="00E06DF3"/>
    <w:rsid w:val="00E96E00"/>
    <w:rsid w:val="00FB65B8"/>
    <w:rsid w:val="00FC22C4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EC8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NormalWeb">
    <w:name w:val="Normal (Web)"/>
    <w:basedOn w:val="Normal"/>
    <w:uiPriority w:val="99"/>
    <w:unhideWhenUsed/>
    <w:rsid w:val="00CD26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wad%20%20Ahmed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6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2023-04-18T17:37:00Z</dcterms:created>
  <dcterms:modified xsi:type="dcterms:W3CDTF">2023-04-18T18:08:00Z</dcterms:modified>
</cp:coreProperties>
</file>